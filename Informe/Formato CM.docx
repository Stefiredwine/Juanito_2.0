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BD281" w14:textId="2E6489E0" w:rsidR="00D077E9" w:rsidRDefault="00E84A98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12E77102" wp14:editId="251BEB6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8727761" cy="4189228"/>
            <wp:effectExtent l="0" t="0" r="0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72"/>
                    <a:stretch/>
                  </pic:blipFill>
                  <pic:spPr bwMode="auto">
                    <a:xfrm>
                      <a:off x="0" y="0"/>
                      <a:ext cx="8728533" cy="4189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09"/>
      </w:tblGrid>
      <w:tr w:rsidR="00D077E9" w14:paraId="5C105081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DB78C7D" w14:textId="048793E8" w:rsidR="00D077E9" w:rsidRDefault="00D077E9" w:rsidP="00AB02A7">
            <w:pPr>
              <w:rPr>
                <w:noProof/>
              </w:rPr>
            </w:pPr>
          </w:p>
          <w:p w14:paraId="55954F4E" w14:textId="428CEF2D" w:rsidR="00D077E9" w:rsidRDefault="00D077E9" w:rsidP="00AB02A7">
            <w:pPr>
              <w:rPr>
                <w:noProof/>
              </w:rPr>
            </w:pPr>
          </w:p>
        </w:tc>
      </w:tr>
      <w:tr w:rsidR="00D077E9" w14:paraId="444885FF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8ED57A6" w14:textId="1FCA8D1D" w:rsidR="00D077E9" w:rsidRDefault="007D2D36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3360" behindDoc="1" locked="0" layoutInCell="1" allowOverlap="1" wp14:anchorId="65AF8A7F" wp14:editId="38946229">
                      <wp:simplePos x="0" y="0"/>
                      <wp:positionH relativeFrom="column">
                        <wp:posOffset>-516</wp:posOffset>
                      </wp:positionH>
                      <wp:positionV relativeFrom="paragraph">
                        <wp:posOffset>2215574</wp:posOffset>
                      </wp:positionV>
                      <wp:extent cx="3625215" cy="1700530"/>
                      <wp:effectExtent l="0" t="0" r="0" b="0"/>
                      <wp:wrapTight wrapText="bothSides">
                        <wp:wrapPolygon edited="0">
                          <wp:start x="341" y="0"/>
                          <wp:lineTo x="341" y="21294"/>
                          <wp:lineTo x="21225" y="21294"/>
                          <wp:lineTo x="21225" y="0"/>
                          <wp:lineTo x="341" y="0"/>
                        </wp:wrapPolygon>
                      </wp:wrapTight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25215" cy="17005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1C073C" w14:textId="77777777" w:rsidR="00D077E9" w:rsidRPr="00CC358F" w:rsidRDefault="00D077E9" w:rsidP="00D077E9">
                                  <w:pPr>
                                    <w:pStyle w:val="Title"/>
                                    <w:rPr>
                                      <w:rFonts w:asciiTheme="minorHAnsi" w:hAnsiTheme="minorHAnsi" w:cstheme="minorHAnsi"/>
                                      <w:color w:val="FFFFFF" w:themeColor="background1"/>
                                    </w:rPr>
                                  </w:pPr>
                                  <w:r w:rsidRPr="00CC358F">
                                    <w:rPr>
                                      <w:rFonts w:asciiTheme="minorHAnsi" w:hAnsiTheme="minorHAnsi" w:cstheme="minorHAnsi"/>
                                      <w:color w:val="FFFFFF" w:themeColor="background1"/>
                                      <w:lang w:bidi="es-ES"/>
                                    </w:rPr>
                                    <w:t>TÍTULO DEL INFORME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AF8A7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position:absolute;margin-left:-.05pt;margin-top:174.45pt;width:285.45pt;height:133.9pt;z-index:-25165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" filled="f" stroked="f" strokeweight=".5pt">
                      <v:textbox>
                        <w:txbxContent>
                          <w:p w14:paraId="201C073C" w14:textId="77777777" w:rsidR="00D077E9" w:rsidRPr="00CC358F" w:rsidRDefault="00D077E9" w:rsidP="00D077E9">
                            <w:pPr>
                              <w:pStyle w:val="Title"/>
                              <w:rPr>
                                <w:rFonts w:asciiTheme="minorHAnsi" w:hAnsiTheme="minorHAnsi" w:cstheme="minorHAnsi"/>
                                <w:color w:val="FFFFFF" w:themeColor="background1"/>
                              </w:rPr>
                            </w:pPr>
                            <w:r w:rsidRPr="00CC358F">
                              <w:rPr>
                                <w:rFonts w:asciiTheme="minorHAnsi" w:hAnsiTheme="minorHAnsi" w:cstheme="minorHAnsi"/>
                                <w:color w:val="FFFFFF" w:themeColor="background1"/>
                                <w:lang w:bidi="es-ES"/>
                              </w:rPr>
                              <w:t>TÍTULO DEL INFORME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</w:tr>
      <w:tr w:rsidR="00D077E9" w14:paraId="5DD2A15F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noProof/>
              </w:rPr>
              <w:id w:val="1080870105"/>
              <w:placeholder>
                <w:docPart w:val="1B696446E6C648BF816D382336735457"/>
              </w:placeholder>
              <w15:appearance w15:val="hidden"/>
            </w:sdtPr>
            <w:sdtEndPr>
              <w:rPr>
                <w:color w:val="FFFFFF" w:themeColor="background1"/>
              </w:rPr>
            </w:sdtEndPr>
            <w:sdtContent>
              <w:p w14:paraId="2D4969DF" w14:textId="486FF5B4" w:rsidR="00D077E9" w:rsidRPr="00CC358F" w:rsidRDefault="00CF6C44" w:rsidP="00AB02A7">
                <w:pPr>
                  <w:rPr>
                    <w:noProof/>
                    <w:color w:val="FFFFFF" w:themeColor="background1"/>
                  </w:rPr>
                </w:pPr>
                <w:r w:rsidRPr="00CC358F">
                  <w:rPr>
                    <w:rStyle w:val="SubtitleChar"/>
                    <w:b w:val="0"/>
                    <w:noProof/>
                    <w:color w:val="FFFFFF" w:themeColor="background1"/>
                    <w:lang w:bidi="es-ES"/>
                  </w:rPr>
                  <w:fldChar w:fldCharType="begin"/>
                </w:r>
                <w:r w:rsidRPr="00CC358F">
                  <w:rPr>
                    <w:rStyle w:val="SubtitleChar"/>
                    <w:b w:val="0"/>
                    <w:noProof/>
                    <w:color w:val="FFFFFF" w:themeColor="background1"/>
                    <w:lang w:bidi="es-ES"/>
                  </w:rPr>
                  <w:instrText xml:space="preserve"> DATE  \@ "MMMM' de 'yyyy"  \* MERGEFORMAT </w:instrText>
                </w:r>
                <w:r w:rsidRPr="00CC358F">
                  <w:rPr>
                    <w:rStyle w:val="SubtitleChar"/>
                    <w:b w:val="0"/>
                    <w:noProof/>
                    <w:color w:val="FFFFFF" w:themeColor="background1"/>
                    <w:lang w:bidi="es-ES"/>
                  </w:rPr>
                  <w:fldChar w:fldCharType="separate"/>
                </w:r>
                <w:r w:rsidR="008A0102">
                  <w:rPr>
                    <w:rStyle w:val="SubtitleChar"/>
                    <w:b w:val="0"/>
                    <w:noProof/>
                    <w:color w:val="FFFFFF" w:themeColor="background1"/>
                    <w:lang w:bidi="es-ES"/>
                  </w:rPr>
                  <w:t>julio de 2022</w:t>
                </w:r>
                <w:r w:rsidRPr="00CC358F">
                  <w:rPr>
                    <w:rStyle w:val="SubtitleChar"/>
                    <w:b w:val="0"/>
                    <w:noProof/>
                    <w:color w:val="FFFFFF" w:themeColor="background1"/>
                    <w:lang w:bidi="es-ES"/>
                  </w:rPr>
                  <w:fldChar w:fldCharType="end"/>
                </w:r>
              </w:p>
            </w:sdtContent>
          </w:sdt>
          <w:p w14:paraId="746F488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125265FE" wp14:editId="2EC696B0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B96A467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" strokecolor="#747070 [1614]" strokeweight="3pt">
                      <w10:anchorlock/>
                    </v:line>
                  </w:pict>
                </mc:Fallback>
              </mc:AlternateContent>
            </w:r>
          </w:p>
          <w:p w14:paraId="6C3D7B6A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DB489C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03D35A3D" w14:textId="79631836" w:rsidR="00D077E9" w:rsidRDefault="00D077E9" w:rsidP="00AB02A7">
            <w:pPr>
              <w:rPr>
                <w:noProof/>
              </w:rPr>
            </w:pPr>
          </w:p>
          <w:p w14:paraId="5E39788D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7485A5C8" w14:textId="620A1D68" w:rsidR="00D077E9" w:rsidRDefault="007D2D36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85BE8FD" wp14:editId="24F35E17">
                <wp:simplePos x="0" y="0"/>
                <wp:positionH relativeFrom="column">
                  <wp:posOffset>-200954</wp:posOffset>
                </wp:positionH>
                <wp:positionV relativeFrom="page">
                  <wp:posOffset>4061637</wp:posOffset>
                </wp:positionV>
                <wp:extent cx="3785190" cy="5530983"/>
                <wp:effectExtent l="0" t="0" r="6350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5190" cy="5530983"/>
                        </a:xfrm>
                        <a:prstGeom prst="rect">
                          <a:avLst/>
                        </a:prstGeom>
                        <a:solidFill>
                          <a:srgbClr val="FB85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FB99A" id="Rectángulo 3" o:spid="_x0000_s1026" alt="rectángulo blanco para texto en portada" style="position:absolute;margin-left:-15.8pt;margin-top:319.8pt;width:298.05pt;height:435.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" fillcolor="#fb8500" stroked="f" strokeweight="2pt">
                <w10:wrap anchory="page"/>
              </v:rect>
            </w:pict>
          </mc:Fallback>
        </mc:AlternateContent>
      </w:r>
      <w:r w:rsidR="006E7134">
        <w:rPr>
          <w:noProof/>
          <w:lang w:bidi="es-ES"/>
        </w:rPr>
        <w:drawing>
          <wp:anchor distT="0" distB="0" distL="114300" distR="114300" simplePos="0" relativeHeight="251662336" behindDoc="1" locked="0" layoutInCell="1" allowOverlap="1" wp14:anchorId="724368C3" wp14:editId="7A017CCC">
            <wp:simplePos x="0" y="0"/>
            <wp:positionH relativeFrom="margin">
              <wp:posOffset>3986784</wp:posOffset>
            </wp:positionH>
            <wp:positionV relativeFrom="paragraph">
              <wp:posOffset>5491887</wp:posOffset>
            </wp:positionV>
            <wp:extent cx="2794407" cy="2794407"/>
            <wp:effectExtent l="0" t="0" r="0" b="0"/>
            <wp:wrapNone/>
            <wp:docPr id="10" name="Imagen 10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Logotipo, nombre de la empres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407" cy="2794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D967AC">
        <w:rPr>
          <w:noProof/>
          <w:lang w:bidi="es-ES"/>
        </w:rPr>
        <w:drawing>
          <wp:anchor distT="0" distB="0" distL="114300" distR="114300" simplePos="0" relativeHeight="251661312" behindDoc="0" locked="0" layoutInCell="1" allowOverlap="1" wp14:anchorId="1A5B3E11" wp14:editId="26B85C33">
            <wp:simplePos x="0" y="0"/>
            <wp:positionH relativeFrom="column">
              <wp:posOffset>4949190</wp:posOffset>
            </wp:positionH>
            <wp:positionV relativeFrom="paragraph">
              <wp:posOffset>7833359</wp:posOffset>
            </wp:positionV>
            <wp:extent cx="1786904" cy="561975"/>
            <wp:effectExtent l="0" t="0" r="0" b="0"/>
            <wp:wrapNone/>
            <wp:docPr id="12" name="Gráfico 201" descr="marcador-de-posición-de-logotipo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áfico 201" descr="marcador-de-posición-de-logotip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303" cy="56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6EE8141" wp14:editId="57F48985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ECA2C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" filled="f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p w14:paraId="4635D58E" w14:textId="77777777" w:rsidR="00D077E9" w:rsidRPr="006E7134" w:rsidRDefault="00D077E9" w:rsidP="00D077E9">
      <w:pPr>
        <w:pStyle w:val="Heading1"/>
        <w:rPr>
          <w:rFonts w:asciiTheme="minorHAnsi" w:hAnsiTheme="minorHAnsi" w:cstheme="minorHAnsi"/>
          <w:noProof/>
        </w:rPr>
      </w:pPr>
      <w:r w:rsidRPr="006E7134">
        <w:rPr>
          <w:rFonts w:asciiTheme="minorHAnsi" w:hAnsiTheme="minorHAnsi" w:cstheme="minorHAnsi"/>
          <w:noProof/>
          <w:lang w:bidi="es-ES"/>
        </w:rPr>
        <w:lastRenderedPageBreak/>
        <w:t>Título de encabezado</w:t>
      </w:r>
    </w:p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077E9" w:rsidRPr="006E7134" w14:paraId="596E34DF" w14:textId="77777777" w:rsidTr="00DF027C">
        <w:trPr>
          <w:trHeight w:val="3546"/>
        </w:trPr>
        <w:tc>
          <w:tcPr>
            <w:tcW w:w="9999" w:type="dxa"/>
          </w:tcPr>
          <w:sdt>
            <w:sdtPr>
              <w:rPr>
                <w:rFonts w:cstheme="minorHAnsi"/>
                <w:noProof/>
              </w:rPr>
              <w:id w:val="1660650702"/>
              <w:placeholder>
                <w:docPart w:val="F04CA5CEC7694467A8A7504EA943A64D"/>
              </w:placeholder>
              <w:showingPlcHdr/>
              <w15:appearance w15:val="hidden"/>
            </w:sdtPr>
            <w:sdtEndPr/>
            <w:sdtContent>
              <w:p w14:paraId="1A4E71A5" w14:textId="77777777" w:rsidR="00D077E9" w:rsidRPr="006E7134" w:rsidRDefault="006E5716" w:rsidP="00DF027C">
                <w:pPr>
                  <w:pStyle w:val="Heading2"/>
                  <w:rPr>
                    <w:rFonts w:cstheme="minorHAnsi"/>
                    <w:noProof/>
                  </w:rPr>
                </w:pPr>
                <w:r w:rsidRPr="006E7134">
                  <w:rPr>
                    <w:rFonts w:cstheme="minorHAnsi"/>
                    <w:noProof/>
                    <w:lang w:bidi="es-ES"/>
                  </w:rPr>
                  <w:t>Texto del subtítulo aquí</w:t>
                </w:r>
              </w:p>
            </w:sdtContent>
          </w:sdt>
          <w:p w14:paraId="4E6A7E3D" w14:textId="77777777" w:rsidR="00DF027C" w:rsidRPr="006E7134" w:rsidRDefault="00DF027C" w:rsidP="00DF027C">
            <w:pPr>
              <w:rPr>
                <w:rFonts w:cstheme="minorHAnsi"/>
                <w:noProof/>
              </w:rPr>
            </w:pPr>
          </w:p>
          <w:sdt>
            <w:sdtPr>
              <w:rPr>
                <w:rFonts w:cstheme="minorHAnsi"/>
                <w:noProof/>
              </w:rPr>
              <w:id w:val="-2056388886"/>
              <w:placeholder>
                <w:docPart w:val="D7BFEA19B42548F8BB9037DCBDCCF7FF"/>
              </w:placeholder>
              <w:temporary/>
              <w:showingPlcHdr/>
              <w15:appearance w15:val="hidden"/>
            </w:sdtPr>
            <w:sdtEndPr/>
            <w:sdtContent>
              <w:p w14:paraId="6679C5F2" w14:textId="77777777" w:rsidR="00DF027C" w:rsidRPr="006E7134" w:rsidRDefault="00DF027C" w:rsidP="00DF027C">
                <w:pPr>
                  <w:pStyle w:val="Contenido"/>
                  <w:rPr>
                    <w:rFonts w:cstheme="minorHAnsi"/>
                    <w:noProof/>
                  </w:rPr>
                </w:pPr>
                <w:r w:rsidRPr="006E7134">
                  <w:rPr>
                    <w:rFonts w:cstheme="minorHAnsi"/>
                    <w:noProof/>
                    <w:lang w:bidi="es-ES"/>
                  </w:rPr>
                  <w:t>Para empezar ahora mismo, pulse el texto de cualquier marcador de posición (como este) y empiece a escribir para reemplazarlo por el suyo.</w:t>
                </w:r>
              </w:p>
            </w:sdtContent>
          </w:sdt>
          <w:p w14:paraId="68ABC24F" w14:textId="77777777" w:rsidR="00DF027C" w:rsidRPr="006E7134" w:rsidRDefault="00DF027C" w:rsidP="00DF027C">
            <w:pPr>
              <w:rPr>
                <w:rFonts w:cstheme="minorHAnsi"/>
                <w:noProof/>
              </w:rPr>
            </w:pPr>
          </w:p>
          <w:sdt>
            <w:sdtPr>
              <w:rPr>
                <w:rFonts w:cstheme="minorHAnsi"/>
                <w:noProof/>
              </w:rPr>
              <w:id w:val="-1742009241"/>
              <w:placeholder>
                <w:docPart w:val="76798AE8FA1E44C99116422D05754324"/>
              </w:placeholder>
              <w:temporary/>
              <w:showingPlcHdr/>
              <w15:appearance w15:val="hidden"/>
            </w:sdtPr>
            <w:sdtEndPr/>
            <w:sdtContent>
              <w:p w14:paraId="204A3209" w14:textId="77777777" w:rsidR="00DF027C" w:rsidRPr="006E7134" w:rsidRDefault="00DF027C" w:rsidP="00DF027C">
                <w:pPr>
                  <w:pStyle w:val="Contenido"/>
                  <w:rPr>
                    <w:rFonts w:cstheme="minorHAnsi"/>
                    <w:noProof/>
                  </w:rPr>
                </w:pPr>
                <w:r w:rsidRPr="006E7134">
                  <w:rPr>
                    <w:rFonts w:cstheme="minorHAnsi"/>
                    <w:noProof/>
                    <w:lang w:bidi="es-ES"/>
                  </w:rPr>
                  <w:t xml:space="preserve">¿Quiere insertar una imagen de sus archivos o agregar una forma, un cuadro de texto o una tabla? ¡Adelante! En la pestaña Insertar de la cinta de opciones, pulse la opción que necesite. </w:t>
                </w:r>
              </w:p>
            </w:sdtContent>
          </w:sdt>
        </w:tc>
      </w:tr>
      <w:tr w:rsidR="00DF027C" w:rsidRPr="006E7134" w14:paraId="3A693493" w14:textId="77777777" w:rsidTr="00DF027C">
        <w:trPr>
          <w:trHeight w:val="1899"/>
        </w:trPr>
        <w:tc>
          <w:tcPr>
            <w:tcW w:w="9999" w:type="dxa"/>
            <w:shd w:val="clear" w:color="auto" w:fill="F2F2F2" w:themeFill="background1" w:themeFillShade="F2"/>
            <w:vAlign w:val="center"/>
          </w:tcPr>
          <w:p w14:paraId="73EF324A" w14:textId="77777777" w:rsidR="00DF027C" w:rsidRPr="006E7134" w:rsidRDefault="00DF027C" w:rsidP="00DF027C">
            <w:pPr>
              <w:pStyle w:val="Textodestacado"/>
              <w:jc w:val="center"/>
              <w:rPr>
                <w:rFonts w:cstheme="minorHAnsi"/>
                <w:noProof/>
              </w:rPr>
            </w:pPr>
            <w:r w:rsidRPr="006E7134">
              <w:rPr>
                <w:rFonts w:cstheme="minorHAnsi"/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AB1AEB9" wp14:editId="5D88A96D">
                      <wp:extent cx="5422005" cy="1057275"/>
                      <wp:effectExtent l="0" t="0" r="0" b="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22005" cy="1057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4C560F" w14:textId="77777777" w:rsidR="00DF027C" w:rsidRDefault="00DF027C" w:rsidP="00DF027C">
                                  <w:pPr>
                                    <w:jc w:val="center"/>
                                  </w:pPr>
                                  <w:r>
                                    <w:rPr>
                                      <w:i/>
                                      <w:sz w:val="36"/>
                                      <w:szCs w:val="36"/>
                                      <w:lang w:bidi="es-ES"/>
                                    </w:rPr>
                                    <w:t>“En esa misma pestaña, encontrará otras herramientas aún más fáciles de usar, con las que podrá agregar hipervínculos o insertar comentarios”.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AB1AEB9" id="Cuadro de texto 7" o:spid="_x0000_s1027" type="#_x0000_t202" style="width:426.95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" filled="f" stroked="f" strokeweight=".5pt">
                      <v:textbox>
                        <w:txbxContent>
                          <w:p w14:paraId="524C560F" w14:textId="77777777" w:rsidR="00DF027C" w:rsidRDefault="00DF027C" w:rsidP="00DF027C">
                            <w:pPr>
                              <w:jc w:val="center"/>
                            </w:pPr>
                            <w:r>
                              <w:rPr>
                                <w:i/>
                                <w:sz w:val="36"/>
                                <w:szCs w:val="36"/>
                                <w:lang w:bidi="es-ES"/>
                              </w:rPr>
                              <w:t>“En esa misma pestaña, encontrará otras herramientas aún más fáciles de usar, con las que podrá agregar hipervínculos o insertar comentarios”.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DF027C" w:rsidRPr="006E7134" w14:paraId="49FC7EFE" w14:textId="77777777" w:rsidTr="00DF027C">
        <w:trPr>
          <w:trHeight w:val="5931"/>
        </w:trPr>
        <w:tc>
          <w:tcPr>
            <w:tcW w:w="9999" w:type="dxa"/>
          </w:tcPr>
          <w:p w14:paraId="7112B042" w14:textId="77777777" w:rsidR="00DF027C" w:rsidRPr="006E7134" w:rsidRDefault="00DF027C" w:rsidP="00DF027C">
            <w:pPr>
              <w:pStyle w:val="Textodestacado"/>
              <w:rPr>
                <w:rFonts w:cstheme="minorHAnsi"/>
                <w:i/>
                <w:noProof/>
                <w:sz w:val="36"/>
              </w:rPr>
            </w:pPr>
          </w:p>
          <w:sdt>
            <w:sdtPr>
              <w:rPr>
                <w:rFonts w:cstheme="minorHAnsi"/>
                <w:noProof/>
              </w:rPr>
              <w:id w:val="-415933964"/>
              <w:placeholder>
                <w:docPart w:val="EC6CBDE666C644419E18FE2A967CF411"/>
              </w:placeholder>
              <w:temporary/>
              <w:showingPlcHdr/>
              <w15:appearance w15:val="hidden"/>
            </w:sdtPr>
            <w:sdtEndPr/>
            <w:sdtContent>
              <w:p w14:paraId="7500D167" w14:textId="77777777" w:rsidR="00DF027C" w:rsidRPr="006E7134" w:rsidRDefault="00DF027C" w:rsidP="00DF027C">
                <w:pPr>
                  <w:pStyle w:val="Contenido"/>
                  <w:rPr>
                    <w:rFonts w:cstheme="minorHAnsi"/>
                    <w:noProof/>
                  </w:rPr>
                </w:pPr>
                <w:r w:rsidRPr="006E7134">
                  <w:rPr>
                    <w:rFonts w:cstheme="minorHAnsi"/>
                    <w:noProof/>
                    <w:lang w:bidi="es-ES"/>
                  </w:rPr>
                  <w:t>Para empezar ahora mismo, pulse el texto de cualquier marcador de posición (como este) y empiece a escribir para reemplazarlo por el suyo.</w:t>
                </w:r>
              </w:p>
            </w:sdtContent>
          </w:sdt>
          <w:p w14:paraId="3B6E5F51" w14:textId="77777777" w:rsidR="00DF027C" w:rsidRPr="006E7134" w:rsidRDefault="00DF027C" w:rsidP="00DF027C">
            <w:pPr>
              <w:pStyle w:val="Contenido"/>
              <w:rPr>
                <w:rFonts w:cstheme="minorHAnsi"/>
                <w:noProof/>
              </w:rPr>
            </w:pPr>
          </w:p>
          <w:sdt>
            <w:sdtPr>
              <w:rPr>
                <w:rFonts w:cstheme="minorHAnsi"/>
                <w:noProof/>
              </w:rPr>
              <w:id w:val="1005247712"/>
              <w:placeholder>
                <w:docPart w:val="6EDDC5BB6EC5488AB238D983B5B3E8A2"/>
              </w:placeholder>
              <w:temporary/>
              <w:showingPlcHdr/>
              <w15:appearance w15:val="hidden"/>
            </w:sdtPr>
            <w:sdtEndPr/>
            <w:sdtContent>
              <w:p w14:paraId="144B8CDB" w14:textId="77777777" w:rsidR="00DF027C" w:rsidRPr="006E7134" w:rsidRDefault="00DF027C" w:rsidP="00DF027C">
                <w:pPr>
                  <w:pStyle w:val="Contenido"/>
                  <w:rPr>
                    <w:rFonts w:cstheme="minorHAnsi"/>
                    <w:noProof/>
                  </w:rPr>
                </w:pPr>
                <w:r w:rsidRPr="006E7134">
                  <w:rPr>
                    <w:rFonts w:cstheme="minorHAnsi"/>
                    <w:noProof/>
                    <w:lang w:bidi="es-ES"/>
                  </w:rPr>
                  <w:t xml:space="preserve">¿Quiere insertar una imagen de sus archivos o agregar una forma, un cuadro de texto o una tabla? ¡Adelante! En la pestaña Insertar de la cinta de opciones, pulse la opción que necesite. </w:t>
                </w:r>
              </w:p>
            </w:sdtContent>
          </w:sdt>
          <w:p w14:paraId="31676CA6" w14:textId="77777777" w:rsidR="00DF027C" w:rsidRPr="006E7134" w:rsidRDefault="00DF027C" w:rsidP="00DF027C">
            <w:pPr>
              <w:pStyle w:val="Contenido"/>
              <w:rPr>
                <w:rFonts w:cstheme="minorHAnsi"/>
                <w:i/>
                <w:noProof/>
                <w:sz w:val="36"/>
              </w:rPr>
            </w:pPr>
          </w:p>
          <w:p w14:paraId="67BFF3E5" w14:textId="77777777" w:rsidR="00DF027C" w:rsidRPr="006E7134" w:rsidRDefault="00DF027C" w:rsidP="00DF027C">
            <w:pPr>
              <w:pStyle w:val="Contenido"/>
              <w:rPr>
                <w:rFonts w:cstheme="minorHAnsi"/>
                <w:i/>
                <w:noProof/>
                <w:sz w:val="36"/>
              </w:rPr>
            </w:pPr>
          </w:p>
        </w:tc>
      </w:tr>
    </w:tbl>
    <w:p w14:paraId="76A0B834" w14:textId="77777777" w:rsidR="00AB02A7" w:rsidRDefault="00AB02A7" w:rsidP="00DF027C">
      <w:pPr>
        <w:rPr>
          <w:noProof/>
        </w:rPr>
      </w:pPr>
    </w:p>
    <w:p w14:paraId="0EC78C3E" w14:textId="2EA5A2C9" w:rsidR="000E320F" w:rsidRDefault="000E320F">
      <w:pPr>
        <w:spacing w:after="200"/>
        <w:rPr>
          <w:noProof/>
        </w:rPr>
      </w:pPr>
      <w:r>
        <w:rPr>
          <w:noProof/>
        </w:rPr>
        <w:br w:type="page"/>
      </w:r>
    </w:p>
    <w:p w14:paraId="2362CFCA" w14:textId="0D0A22E5" w:rsidR="0087605E" w:rsidRPr="00D70D02" w:rsidRDefault="009026FC" w:rsidP="00AB02A7">
      <w:pPr>
        <w:spacing w:after="200"/>
        <w:rPr>
          <w:noProof/>
        </w:rPr>
      </w:pPr>
      <w:r w:rsidRPr="00E75AF9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C3CF35A" wp14:editId="673DFF1C">
            <wp:simplePos x="0" y="0"/>
            <wp:positionH relativeFrom="column">
              <wp:posOffset>1000095</wp:posOffset>
            </wp:positionH>
            <wp:positionV relativeFrom="paragraph">
              <wp:posOffset>978195</wp:posOffset>
            </wp:positionV>
            <wp:extent cx="4810760" cy="1835150"/>
            <wp:effectExtent l="0" t="0" r="0" b="0"/>
            <wp:wrapNone/>
            <wp:docPr id="4" name="Imagen 6" descr="Logotipo, nombre de la empres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917F372-D90E-4F44-8CD5-91FE3C71C4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6" descr="Logotipo, nombre de la empresa&#10;&#10;Descripción generada automáticamente">
                      <a:extLst>
                        <a:ext uri="{FF2B5EF4-FFF2-40B4-BE49-F238E27FC236}">
                          <a16:creationId xmlns:a16="http://schemas.microsoft.com/office/drawing/2014/main" id="{E917F372-D90E-4F44-8CD5-91FE3C71C4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0" b="30893"/>
                    <a:stretch/>
                  </pic:blipFill>
                  <pic:spPr>
                    <a:xfrm>
                      <a:off x="0" y="0"/>
                      <a:ext cx="481076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1763" w:rsidRPr="005F176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9492A2" wp14:editId="72ABD321">
                <wp:simplePos x="0" y="0"/>
                <wp:positionH relativeFrom="margin">
                  <wp:align>center</wp:align>
                </wp:positionH>
                <wp:positionV relativeFrom="paragraph">
                  <wp:posOffset>4061770</wp:posOffset>
                </wp:positionV>
                <wp:extent cx="3189767" cy="2424224"/>
                <wp:effectExtent l="0" t="0" r="0" b="0"/>
                <wp:wrapNone/>
                <wp:docPr id="9" name="Marcador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89767" cy="242422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332EC9" w14:textId="77777777" w:rsidR="005F1763" w:rsidRPr="005F1763" w:rsidRDefault="005F1763" w:rsidP="005F1763">
                            <w:pPr>
                              <w:spacing w:before="60" w:after="60"/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  <w:sz w:val="24"/>
                                <w:szCs w:val="24"/>
                              </w:rPr>
                            </w:pPr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 xml:space="preserve">w:    </w:t>
                            </w:r>
                            <w:hyperlink r:id="rId13" w:history="1">
                              <w:r w:rsidRPr="005F1763">
                                <w:rPr>
                                  <w:rStyle w:val="Hyperlink"/>
                                  <w:rFonts w:hAnsi="Calibri" w:cs="Calibri"/>
                                  <w:b w:val="0"/>
                                  <w:bCs/>
                                  <w:color w:val="808080" w:themeColor="background1" w:themeShade="80"/>
                                  <w:kern w:val="24"/>
                                </w:rPr>
                                <w:t>www.clientmetrica.com</w:t>
                              </w:r>
                            </w:hyperlink>
                          </w:p>
                          <w:p w14:paraId="5D9698E7" w14:textId="77777777" w:rsidR="005F1763" w:rsidRPr="005F1763" w:rsidRDefault="005F1763" w:rsidP="005F1763">
                            <w:pPr>
                              <w:spacing w:before="60" w:after="60"/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</w:pPr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 xml:space="preserve">m:   </w:t>
                            </w:r>
                            <w:hyperlink r:id="rId14" w:history="1">
                              <w:r w:rsidRPr="005F1763">
                                <w:rPr>
                                  <w:rStyle w:val="Hyperlink"/>
                                  <w:rFonts w:hAnsi="Calibri" w:cs="Calibri"/>
                                  <w:b w:val="0"/>
                                  <w:bCs/>
                                  <w:color w:val="808080" w:themeColor="background1" w:themeShade="80"/>
                                  <w:kern w:val="24"/>
                                </w:rPr>
                                <w:t>info@clientmetrica.com</w:t>
                              </w:r>
                            </w:hyperlink>
                          </w:p>
                          <w:p w14:paraId="7574C57C" w14:textId="77777777" w:rsidR="005F1763" w:rsidRPr="005F1763" w:rsidRDefault="005F1763" w:rsidP="005F1763">
                            <w:pPr>
                              <w:spacing w:before="60" w:after="60"/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</w:pPr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 xml:space="preserve">f:     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facebook</w:t>
                            </w:r>
                            <w:proofErr w:type="spellEnd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/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client.metrica.spa</w:t>
                            </w:r>
                            <w:proofErr w:type="spellEnd"/>
                          </w:p>
                          <w:p w14:paraId="1BC928A6" w14:textId="77777777" w:rsidR="005F1763" w:rsidRPr="005F1763" w:rsidRDefault="005F1763" w:rsidP="005F1763">
                            <w:pPr>
                              <w:spacing w:before="60" w:after="60"/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</w:pPr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 xml:space="preserve">i:     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instagram</w:t>
                            </w:r>
                            <w:proofErr w:type="spellEnd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/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clientmetrica</w:t>
                            </w:r>
                            <w:proofErr w:type="spellEnd"/>
                          </w:p>
                          <w:p w14:paraId="0F2932DD" w14:textId="77777777" w:rsidR="005F1763" w:rsidRPr="005F1763" w:rsidRDefault="005F1763" w:rsidP="005F1763">
                            <w:pPr>
                              <w:spacing w:before="60" w:after="60"/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</w:pPr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 xml:space="preserve">l:     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linkedin</w:t>
                            </w:r>
                            <w:proofErr w:type="spellEnd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/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clientmetricaspa</w:t>
                            </w:r>
                            <w:proofErr w:type="spellEnd"/>
                          </w:p>
                          <w:p w14:paraId="3A90F17F" w14:textId="77777777" w:rsidR="005F1763" w:rsidRPr="005F1763" w:rsidRDefault="005F1763" w:rsidP="005F1763">
                            <w:pPr>
                              <w:spacing w:before="60" w:after="60"/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</w:pPr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 xml:space="preserve">t:     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twitter</w:t>
                            </w:r>
                            <w:proofErr w:type="spellEnd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/</w:t>
                            </w:r>
                            <w:proofErr w:type="spellStart"/>
                            <w:r w:rsidRPr="005F1763">
                              <w:rPr>
                                <w:rFonts w:hAnsi="Calibri" w:cs="Calibri"/>
                                <w:b w:val="0"/>
                                <w:bCs/>
                                <w:color w:val="808080" w:themeColor="background1" w:themeShade="80"/>
                                <w:kern w:val="24"/>
                              </w:rPr>
                              <w:t>clientmetrica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492A2" id="Marcador de texto 4" o:spid="_x0000_s1028" type="#_x0000_t202" style="position:absolute;margin-left:0;margin-top:319.8pt;width:251.15pt;height:190.9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" filled="f" stroked="f">
                <v:textbox>
                  <w:txbxContent>
                    <w:p w14:paraId="03332EC9" w14:textId="77777777" w:rsidR="005F1763" w:rsidRPr="005F1763" w:rsidRDefault="005F1763" w:rsidP="005F1763">
                      <w:pPr>
                        <w:spacing w:before="60" w:after="60"/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  <w:sz w:val="24"/>
                          <w:szCs w:val="24"/>
                        </w:rPr>
                      </w:pPr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 xml:space="preserve">w:    </w:t>
                      </w:r>
                      <w:hyperlink r:id="rId15" w:history="1">
                        <w:r w:rsidRPr="005F1763">
                          <w:rPr>
                            <w:rStyle w:val="Hyperlink"/>
                            <w:rFonts w:hAnsi="Calibri" w:cs="Calibri"/>
                            <w:b w:val="0"/>
                            <w:bCs/>
                            <w:color w:val="808080" w:themeColor="background1" w:themeShade="80"/>
                            <w:kern w:val="24"/>
                          </w:rPr>
                          <w:t>www.clientmetrica.com</w:t>
                        </w:r>
                      </w:hyperlink>
                    </w:p>
                    <w:p w14:paraId="5D9698E7" w14:textId="77777777" w:rsidR="005F1763" w:rsidRPr="005F1763" w:rsidRDefault="005F1763" w:rsidP="005F1763">
                      <w:pPr>
                        <w:spacing w:before="60" w:after="60"/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</w:pPr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 xml:space="preserve">m:   </w:t>
                      </w:r>
                      <w:hyperlink r:id="rId16" w:history="1">
                        <w:r w:rsidRPr="005F1763">
                          <w:rPr>
                            <w:rStyle w:val="Hyperlink"/>
                            <w:rFonts w:hAnsi="Calibri" w:cs="Calibri"/>
                            <w:b w:val="0"/>
                            <w:bCs/>
                            <w:color w:val="808080" w:themeColor="background1" w:themeShade="80"/>
                            <w:kern w:val="24"/>
                          </w:rPr>
                          <w:t>info@clientmetrica.com</w:t>
                        </w:r>
                      </w:hyperlink>
                    </w:p>
                    <w:p w14:paraId="7574C57C" w14:textId="77777777" w:rsidR="005F1763" w:rsidRPr="005F1763" w:rsidRDefault="005F1763" w:rsidP="005F1763">
                      <w:pPr>
                        <w:spacing w:before="60" w:after="60"/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</w:pPr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 xml:space="preserve">f:     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facebook</w:t>
                      </w:r>
                      <w:proofErr w:type="spellEnd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/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client.metrica.spa</w:t>
                      </w:r>
                      <w:proofErr w:type="spellEnd"/>
                    </w:p>
                    <w:p w14:paraId="1BC928A6" w14:textId="77777777" w:rsidR="005F1763" w:rsidRPr="005F1763" w:rsidRDefault="005F1763" w:rsidP="005F1763">
                      <w:pPr>
                        <w:spacing w:before="60" w:after="60"/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</w:pPr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 xml:space="preserve">i:     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instagram</w:t>
                      </w:r>
                      <w:proofErr w:type="spellEnd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/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clientmetrica</w:t>
                      </w:r>
                      <w:proofErr w:type="spellEnd"/>
                    </w:p>
                    <w:p w14:paraId="0F2932DD" w14:textId="77777777" w:rsidR="005F1763" w:rsidRPr="005F1763" w:rsidRDefault="005F1763" w:rsidP="005F1763">
                      <w:pPr>
                        <w:spacing w:before="60" w:after="60"/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</w:pPr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 xml:space="preserve">l:     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linkedin</w:t>
                      </w:r>
                      <w:proofErr w:type="spellEnd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/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clientmetricaspa</w:t>
                      </w:r>
                      <w:proofErr w:type="spellEnd"/>
                    </w:p>
                    <w:p w14:paraId="3A90F17F" w14:textId="77777777" w:rsidR="005F1763" w:rsidRPr="005F1763" w:rsidRDefault="005F1763" w:rsidP="005F1763">
                      <w:pPr>
                        <w:spacing w:before="60" w:after="60"/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</w:pPr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 xml:space="preserve">t:     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twitter</w:t>
                      </w:r>
                      <w:proofErr w:type="spellEnd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/</w:t>
                      </w:r>
                      <w:proofErr w:type="spellStart"/>
                      <w:r w:rsidRPr="005F1763">
                        <w:rPr>
                          <w:rFonts w:hAnsi="Calibri" w:cs="Calibri"/>
                          <w:b w:val="0"/>
                          <w:bCs/>
                          <w:color w:val="808080" w:themeColor="background1" w:themeShade="80"/>
                          <w:kern w:val="24"/>
                        </w:rPr>
                        <w:t>clientmetrica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4097D" w:rsidRPr="00E4097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975CD6" wp14:editId="241CD04D">
                <wp:simplePos x="0" y="0"/>
                <wp:positionH relativeFrom="margin">
                  <wp:align>center</wp:align>
                </wp:positionH>
                <wp:positionV relativeFrom="paragraph">
                  <wp:posOffset>3062620</wp:posOffset>
                </wp:positionV>
                <wp:extent cx="5745495" cy="369332"/>
                <wp:effectExtent l="0" t="0" r="0" b="0"/>
                <wp:wrapNone/>
                <wp:docPr id="5" name="Cuadro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95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1E488DC" w14:textId="77777777" w:rsidR="00E4097D" w:rsidRPr="00E4097D" w:rsidRDefault="00E4097D" w:rsidP="00E4097D">
                            <w:pPr>
                              <w:jc w:val="center"/>
                              <w:rPr>
                                <w:rFonts w:hAnsi="Calibri"/>
                                <w:bCs/>
                                <w:color w:val="767171" w:themeColor="background2" w:themeShade="80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E4097D">
                              <w:rPr>
                                <w:rFonts w:hAnsi="Calibri"/>
                                <w:b w:val="0"/>
                                <w:bCs/>
                                <w:color w:val="767171" w:themeColor="background2" w:themeShade="80"/>
                                <w:kern w:val="24"/>
                                <w:sz w:val="36"/>
                                <w:szCs w:val="36"/>
                              </w:rPr>
                              <w:t>Información oportuna, mejores decisiones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975CD6" id="CuadroTexto 7" o:spid="_x0000_s1029" type="#_x0000_t202" style="position:absolute;margin-left:0;margin-top:241.15pt;width:452.4pt;height:29.1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" filled="f" stroked="f">
                <v:textbox style="mso-fit-shape-to-text:t">
                  <w:txbxContent>
                    <w:p w14:paraId="21E488DC" w14:textId="77777777" w:rsidR="00E4097D" w:rsidRPr="00E4097D" w:rsidRDefault="00E4097D" w:rsidP="00E4097D">
                      <w:pPr>
                        <w:jc w:val="center"/>
                        <w:rPr>
                          <w:rFonts w:hAnsi="Calibri"/>
                          <w:bCs/>
                          <w:color w:val="767171" w:themeColor="background2" w:themeShade="80"/>
                          <w:kern w:val="24"/>
                          <w:sz w:val="36"/>
                          <w:szCs w:val="36"/>
                        </w:rPr>
                      </w:pPr>
                      <w:r w:rsidRPr="00E4097D">
                        <w:rPr>
                          <w:rFonts w:hAnsi="Calibri"/>
                          <w:b w:val="0"/>
                          <w:bCs/>
                          <w:color w:val="767171" w:themeColor="background2" w:themeShade="80"/>
                          <w:kern w:val="24"/>
                          <w:sz w:val="36"/>
                          <w:szCs w:val="36"/>
                        </w:rPr>
                        <w:t>Información oportuna, mejores decisiones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87605E" w:rsidRPr="00D70D02" w:rsidSect="007E7995">
      <w:headerReference w:type="default" r:id="rId17"/>
      <w:footerReference w:type="default" r:id="rId18"/>
      <w:pgSz w:w="11906" w:h="16838" w:code="9"/>
      <w:pgMar w:top="720" w:right="936" w:bottom="720" w:left="936" w:header="0" w:footer="289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C8649" w14:textId="77777777" w:rsidR="00CF6C44" w:rsidRDefault="00CF6C44">
      <w:r>
        <w:separator/>
      </w:r>
    </w:p>
    <w:p w14:paraId="0D788EFE" w14:textId="77777777" w:rsidR="00CF6C44" w:rsidRDefault="00CF6C44"/>
  </w:endnote>
  <w:endnote w:type="continuationSeparator" w:id="0">
    <w:p w14:paraId="09FBE418" w14:textId="77777777" w:rsidR="00CF6C44" w:rsidRDefault="00CF6C44">
      <w:r>
        <w:continuationSeparator/>
      </w:r>
    </w:p>
    <w:p w14:paraId="1F6A12A3" w14:textId="77777777" w:rsidR="00CF6C44" w:rsidRDefault="00CF6C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</w:rPr>
      <w:id w:val="693040448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1806425445"/>
        </w:sdtPr>
        <w:sdtEndPr/>
        <w:sdtContent>
          <w:p w14:paraId="0870287F" w14:textId="0BBA7CF8" w:rsidR="00AC071B" w:rsidRDefault="004C264D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A8D65A1" wp14:editId="4C3683D5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top</wp:align>
                      </wp:positionV>
                      <wp:extent cx="489098" cy="477889"/>
                      <wp:effectExtent l="0" t="0" r="6350" b="0"/>
                      <wp:wrapNone/>
                      <wp:docPr id="11" name="Elips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89098" cy="477889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B85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D80CA7E" w14:textId="77777777" w:rsidR="00AC071B" w:rsidRDefault="00AC071B" w:rsidP="00295F9E">
                                  <w:pPr>
                                    <w:pStyle w:val="Footer"/>
                                    <w:jc w:val="center"/>
                                    <w:rPr>
                                      <w:b w:val="0"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 w:val="0"/>
                                      <w:color w:val="auto"/>
                                      <w:sz w:val="22"/>
                                    </w:rP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rPr>
                                      <w:b w:val="0"/>
                                      <w:color w:val="auto"/>
                                      <w:sz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b w:val="0"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8D65A1" id="Elipse 11" o:spid="_x0000_s1030" style="position:absolute;margin-left:0;margin-top:0;width:38.5pt;height:37.6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" fillcolor="#fb8500" stroked="f">
                      <v:textbox>
                        <w:txbxContent>
                          <w:p w14:paraId="7D80CA7E" w14:textId="77777777" w:rsidR="00AC071B" w:rsidRDefault="00AC071B" w:rsidP="00295F9E">
                            <w:pPr>
                              <w:pStyle w:val="Footer"/>
                              <w:jc w:val="center"/>
                              <w:rPr>
                                <w:b w:val="0"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 w:val="0"/>
                                <w:color w:val="auto"/>
                                <w:sz w:val="22"/>
                              </w:rP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rPr>
                                <w:b w:val="0"/>
                                <w:color w:val="auto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b w:val="0"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367EFC6D" w14:textId="1EA71AC3" w:rsidR="00DF027C" w:rsidRDefault="00DF027C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9B570" w14:textId="77777777" w:rsidR="00CF6C44" w:rsidRDefault="00CF6C44">
      <w:r>
        <w:separator/>
      </w:r>
    </w:p>
    <w:p w14:paraId="5C025344" w14:textId="77777777" w:rsidR="00CF6C44" w:rsidRDefault="00CF6C44"/>
  </w:footnote>
  <w:footnote w:type="continuationSeparator" w:id="0">
    <w:p w14:paraId="42389A99" w14:textId="77777777" w:rsidR="00CF6C44" w:rsidRDefault="00CF6C44">
      <w:r>
        <w:continuationSeparator/>
      </w:r>
    </w:p>
    <w:p w14:paraId="108FA93D" w14:textId="77777777" w:rsidR="00CF6C44" w:rsidRDefault="00CF6C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A4A3F" w14:textId="2895BB62" w:rsidR="001D4B9A" w:rsidRDefault="001D4B9A">
    <w:pPr>
      <w:pStyle w:val="Head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29D6CCA1" wp14:editId="6E52FC71">
          <wp:simplePos x="0" y="0"/>
          <wp:positionH relativeFrom="margin">
            <wp:posOffset>5688965</wp:posOffset>
          </wp:positionH>
          <wp:positionV relativeFrom="page">
            <wp:align>top</wp:align>
          </wp:positionV>
          <wp:extent cx="1199515" cy="796290"/>
          <wp:effectExtent l="0" t="0" r="0" b="0"/>
          <wp:wrapSquare wrapText="bothSides"/>
          <wp:docPr id="13" name="Imagen 13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n 13" descr="Logotipo, nombre de la empresa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3890" b="9708"/>
                  <a:stretch/>
                </pic:blipFill>
                <pic:spPr bwMode="auto">
                  <a:xfrm>
                    <a:off x="0" y="0"/>
                    <a:ext cx="1199515" cy="7962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18746FBC" w14:textId="58CC16DB" w:rsidR="00D077E9" w:rsidRDefault="00D077E9" w:rsidP="00D077E9">
    <w:pPr>
      <w:pStyle w:val="Header"/>
      <w:rPr>
        <w:noProof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C44"/>
    <w:rsid w:val="0001758A"/>
    <w:rsid w:val="0002482E"/>
    <w:rsid w:val="00050324"/>
    <w:rsid w:val="000747A0"/>
    <w:rsid w:val="000A0150"/>
    <w:rsid w:val="000E320F"/>
    <w:rsid w:val="000E63C9"/>
    <w:rsid w:val="000F02AA"/>
    <w:rsid w:val="00130E9D"/>
    <w:rsid w:val="0014767D"/>
    <w:rsid w:val="00150A6D"/>
    <w:rsid w:val="00185B35"/>
    <w:rsid w:val="001D4B9A"/>
    <w:rsid w:val="001F2BC8"/>
    <w:rsid w:val="001F5F6B"/>
    <w:rsid w:val="0021238A"/>
    <w:rsid w:val="00217138"/>
    <w:rsid w:val="00243EBC"/>
    <w:rsid w:val="00246A35"/>
    <w:rsid w:val="00284348"/>
    <w:rsid w:val="00295F9E"/>
    <w:rsid w:val="002E7E39"/>
    <w:rsid w:val="002F51F5"/>
    <w:rsid w:val="003036F5"/>
    <w:rsid w:val="00312137"/>
    <w:rsid w:val="00330359"/>
    <w:rsid w:val="0033762F"/>
    <w:rsid w:val="00353473"/>
    <w:rsid w:val="00360494"/>
    <w:rsid w:val="00366C7E"/>
    <w:rsid w:val="00384EA3"/>
    <w:rsid w:val="0038699B"/>
    <w:rsid w:val="003A39A1"/>
    <w:rsid w:val="003C2191"/>
    <w:rsid w:val="003D3863"/>
    <w:rsid w:val="003D5B38"/>
    <w:rsid w:val="004110DE"/>
    <w:rsid w:val="0044085A"/>
    <w:rsid w:val="004B21A5"/>
    <w:rsid w:val="004C264D"/>
    <w:rsid w:val="004E5FEE"/>
    <w:rsid w:val="005037F0"/>
    <w:rsid w:val="00516A86"/>
    <w:rsid w:val="005275F6"/>
    <w:rsid w:val="00572102"/>
    <w:rsid w:val="005F1763"/>
    <w:rsid w:val="005F1BB0"/>
    <w:rsid w:val="00656C4D"/>
    <w:rsid w:val="006E5716"/>
    <w:rsid w:val="006E7134"/>
    <w:rsid w:val="007302B3"/>
    <w:rsid w:val="00730733"/>
    <w:rsid w:val="007309A6"/>
    <w:rsid w:val="00730E3A"/>
    <w:rsid w:val="00736AAF"/>
    <w:rsid w:val="00765B2A"/>
    <w:rsid w:val="00783A34"/>
    <w:rsid w:val="007C6B52"/>
    <w:rsid w:val="007D16C5"/>
    <w:rsid w:val="007D2D36"/>
    <w:rsid w:val="007E7995"/>
    <w:rsid w:val="00862FE4"/>
    <w:rsid w:val="0086389A"/>
    <w:rsid w:val="0087605E"/>
    <w:rsid w:val="008941AE"/>
    <w:rsid w:val="008A0102"/>
    <w:rsid w:val="008B1FEE"/>
    <w:rsid w:val="009026FC"/>
    <w:rsid w:val="00903C32"/>
    <w:rsid w:val="00916B16"/>
    <w:rsid w:val="009173B9"/>
    <w:rsid w:val="0093335D"/>
    <w:rsid w:val="0093613E"/>
    <w:rsid w:val="00943026"/>
    <w:rsid w:val="00966B81"/>
    <w:rsid w:val="00977F79"/>
    <w:rsid w:val="009C7720"/>
    <w:rsid w:val="00A23AFA"/>
    <w:rsid w:val="00A31B3E"/>
    <w:rsid w:val="00A532F3"/>
    <w:rsid w:val="00A8489E"/>
    <w:rsid w:val="00AB02A7"/>
    <w:rsid w:val="00AC071B"/>
    <w:rsid w:val="00AC29F3"/>
    <w:rsid w:val="00B231E5"/>
    <w:rsid w:val="00C02B87"/>
    <w:rsid w:val="00C4086D"/>
    <w:rsid w:val="00CA1896"/>
    <w:rsid w:val="00CB5B28"/>
    <w:rsid w:val="00CC358F"/>
    <w:rsid w:val="00CF5371"/>
    <w:rsid w:val="00CF6C44"/>
    <w:rsid w:val="00D0323A"/>
    <w:rsid w:val="00D0559F"/>
    <w:rsid w:val="00D064B5"/>
    <w:rsid w:val="00D077E9"/>
    <w:rsid w:val="00D42CB7"/>
    <w:rsid w:val="00D45D3B"/>
    <w:rsid w:val="00D5413D"/>
    <w:rsid w:val="00D570A9"/>
    <w:rsid w:val="00D64291"/>
    <w:rsid w:val="00D70D02"/>
    <w:rsid w:val="00D770C7"/>
    <w:rsid w:val="00D86945"/>
    <w:rsid w:val="00D90290"/>
    <w:rsid w:val="00DC706A"/>
    <w:rsid w:val="00DD152F"/>
    <w:rsid w:val="00DE213F"/>
    <w:rsid w:val="00DF027C"/>
    <w:rsid w:val="00E00A32"/>
    <w:rsid w:val="00E22ACD"/>
    <w:rsid w:val="00E4097D"/>
    <w:rsid w:val="00E620B0"/>
    <w:rsid w:val="00E75AF9"/>
    <w:rsid w:val="00E81B40"/>
    <w:rsid w:val="00E84A98"/>
    <w:rsid w:val="00EF555B"/>
    <w:rsid w:val="00F027BB"/>
    <w:rsid w:val="00F11DCF"/>
    <w:rsid w:val="00F162EA"/>
    <w:rsid w:val="00F52D27"/>
    <w:rsid w:val="00F60370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BAA6ED"/>
  <w15:docId w15:val="{0D99BFEF-1728-4B76-BA50-0BB46D373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99"/>
    <w:unhideWhenUsed/>
    <w:rsid w:val="005037F0"/>
  </w:style>
  <w:style w:type="character" w:customStyle="1" w:styleId="HeaderChar">
    <w:name w:val="Header Char"/>
    <w:basedOn w:val="DefaultParagraphFont"/>
    <w:link w:val="Header"/>
    <w:uiPriority w:val="99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DefaultParagraphFont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DefaultParagraphFont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styleId="Hyperlink">
    <w:name w:val="Hyperlink"/>
    <w:basedOn w:val="DefaultParagraphFont"/>
    <w:uiPriority w:val="99"/>
    <w:semiHidden/>
    <w:unhideWhenUsed/>
    <w:rsid w:val="005F17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clientmetrica.com/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mailto:info@clientmetrica.com" TargetMode="Externa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hyperlink" Target="http://www.clientmetrica.com/" TargetMode="External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info@clientmetrica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usva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696446E6C648BF816D3823367354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E4F8A9-5F11-4E5A-8AFC-7547AC3AB55E}"/>
      </w:docPartPr>
      <w:docPartBody>
        <w:p w:rsidR="00BA218D" w:rsidRDefault="00EA5E7E">
          <w:pPr>
            <w:pStyle w:val="1B696446E6C648BF816D382336735457"/>
          </w:pPr>
          <w:r w:rsidRPr="00D86945">
            <w:rPr>
              <w:rStyle w:val="SubtitleChar"/>
              <w:b/>
              <w:lang w:bidi="es-ES"/>
            </w:rPr>
            <w:fldChar w:fldCharType="begin"/>
          </w:r>
          <w:r w:rsidRPr="00D86945">
            <w:rPr>
              <w:rStyle w:val="SubtitleChar"/>
              <w:lang w:bidi="es-ES"/>
            </w:rPr>
            <w:instrText xml:space="preserve"> DATE  \@ "MMMM d"  \* MERGEFORMAT </w:instrText>
          </w:r>
          <w:r w:rsidRPr="00D86945">
            <w:rPr>
              <w:rStyle w:val="SubtitleChar"/>
              <w:b/>
              <w:lang w:bidi="es-ES"/>
            </w:rPr>
            <w:fldChar w:fldCharType="separate"/>
          </w:r>
          <w:r>
            <w:rPr>
              <w:rStyle w:val="SubtitleChar"/>
              <w:lang w:bidi="es-ES"/>
            </w:rPr>
            <w:t>diciembre 23</w:t>
          </w:r>
          <w:r w:rsidRPr="00D86945">
            <w:rPr>
              <w:rStyle w:val="SubtitleChar"/>
              <w:b/>
              <w:lang w:bidi="es-ES"/>
            </w:rPr>
            <w:fldChar w:fldCharType="end"/>
          </w:r>
        </w:p>
      </w:docPartBody>
    </w:docPart>
    <w:docPart>
      <w:docPartPr>
        <w:name w:val="F04CA5CEC7694467A8A7504EA943A6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102E3C-C8F9-436C-922D-7E5789E18BA8}"/>
      </w:docPartPr>
      <w:docPartBody>
        <w:p w:rsidR="00BA218D" w:rsidRDefault="00EA5E7E">
          <w:pPr>
            <w:pStyle w:val="F04CA5CEC7694467A8A7504EA943A64D"/>
          </w:pPr>
          <w:r w:rsidRPr="00DF027C">
            <w:rPr>
              <w:noProof/>
              <w:lang w:bidi="es-ES"/>
            </w:rPr>
            <w:t>Texto del subtítulo aquí</w:t>
          </w:r>
        </w:p>
      </w:docPartBody>
    </w:docPart>
    <w:docPart>
      <w:docPartPr>
        <w:name w:val="D7BFEA19B42548F8BB9037DCBDCCF7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3EF2C1-74C5-4697-A85D-4CDF4D449489}"/>
      </w:docPartPr>
      <w:docPartBody>
        <w:p w:rsidR="00BA218D" w:rsidRDefault="00EA5E7E">
          <w:pPr>
            <w:pStyle w:val="D7BFEA19B42548F8BB9037DCBDCCF7FF"/>
          </w:pPr>
          <w:r w:rsidRPr="00DF027C">
            <w:rPr>
              <w:noProof/>
              <w:lang w:bidi="es-ES"/>
            </w:rPr>
            <w:t>Para empezar ahora mismo, pulse el texto de cualquier marcador de posición (como este) y empiece a escribir para reemplazarlo por el suyo.</w:t>
          </w:r>
        </w:p>
      </w:docPartBody>
    </w:docPart>
    <w:docPart>
      <w:docPartPr>
        <w:name w:val="76798AE8FA1E44C99116422D057543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3E01EE-271F-4FF6-8831-06870693F4DF}"/>
      </w:docPartPr>
      <w:docPartBody>
        <w:p w:rsidR="00BA218D" w:rsidRDefault="00EA5E7E">
          <w:pPr>
            <w:pStyle w:val="76798AE8FA1E44C99116422D05754324"/>
          </w:pPr>
          <w:r w:rsidRPr="00DF027C">
            <w:rPr>
              <w:noProof/>
              <w:lang w:bidi="es-ES"/>
            </w:rPr>
            <w:t xml:space="preserve">¿Quiere insertar una imagen de sus archivos o agregar una forma, un cuadro de texto o una tabla? ¡Adelante! En la pestaña Insertar de la cinta de opciones, pulse la opción que necesite. </w:t>
          </w:r>
        </w:p>
      </w:docPartBody>
    </w:docPart>
    <w:docPart>
      <w:docPartPr>
        <w:name w:val="EC6CBDE666C644419E18FE2A967CF4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7E51B6-1FE8-447A-B625-18641200C33C}"/>
      </w:docPartPr>
      <w:docPartBody>
        <w:p w:rsidR="00BA218D" w:rsidRDefault="00EA5E7E">
          <w:pPr>
            <w:pStyle w:val="EC6CBDE666C644419E18FE2A967CF411"/>
          </w:pPr>
          <w:r w:rsidRPr="00DF027C">
            <w:rPr>
              <w:noProof/>
              <w:lang w:bidi="es-ES"/>
            </w:rPr>
            <w:t>Para empezar ahora mismo, pulse el texto de cualquier marcador de posición (como este) y empiece a escribir para reemplazarlo por el suyo.</w:t>
          </w:r>
        </w:p>
      </w:docPartBody>
    </w:docPart>
    <w:docPart>
      <w:docPartPr>
        <w:name w:val="6EDDC5BB6EC5488AB238D983B5B3E8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100A58-BF1D-40E7-9AC3-A6E9C5990A75}"/>
      </w:docPartPr>
      <w:docPartBody>
        <w:p w:rsidR="00BA218D" w:rsidRDefault="00EA5E7E">
          <w:pPr>
            <w:pStyle w:val="6EDDC5BB6EC5488AB238D983B5B3E8A2"/>
          </w:pPr>
          <w:r w:rsidRPr="00DF027C">
            <w:rPr>
              <w:noProof/>
              <w:lang w:bidi="es-ES"/>
            </w:rPr>
            <w:t xml:space="preserve">¿Quiere insertar una imagen de sus archivos o agregar una forma, un cuadro de texto o una tabla? ¡Adelante! En la pestaña Insertar de la cinta de opciones, pulse la opción que necesite.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E7E"/>
    <w:rsid w:val="00BA218D"/>
    <w:rsid w:val="00EA5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1B696446E6C648BF816D382336735457">
    <w:name w:val="1B696446E6C648BF816D382336735457"/>
  </w:style>
  <w:style w:type="paragraph" w:customStyle="1" w:styleId="F04CA5CEC7694467A8A7504EA943A64D">
    <w:name w:val="F04CA5CEC7694467A8A7504EA943A64D"/>
  </w:style>
  <w:style w:type="paragraph" w:customStyle="1" w:styleId="D7BFEA19B42548F8BB9037DCBDCCF7FF">
    <w:name w:val="D7BFEA19B42548F8BB9037DCBDCCF7FF"/>
  </w:style>
  <w:style w:type="paragraph" w:customStyle="1" w:styleId="76798AE8FA1E44C99116422D05754324">
    <w:name w:val="76798AE8FA1E44C99116422D05754324"/>
  </w:style>
  <w:style w:type="paragraph" w:customStyle="1" w:styleId="EC6CBDE666C644419E18FE2A967CF411">
    <w:name w:val="EC6CBDE666C644419E18FE2A967CF411"/>
  </w:style>
  <w:style w:type="paragraph" w:customStyle="1" w:styleId="6EDDC5BB6EC5488AB238D983B5B3E8A2">
    <w:name w:val="6EDDC5BB6EC5488AB238D983B5B3E8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79B7EEAB08A06479EDB945F8805586E" ma:contentTypeVersion="9" ma:contentTypeDescription="Crear nuevo documento." ma:contentTypeScope="" ma:versionID="c3deaaa0d388e3f74cf183a6492fec44">
  <xsd:schema xmlns:xsd="http://www.w3.org/2001/XMLSchema" xmlns:xs="http://www.w3.org/2001/XMLSchema" xmlns:p="http://schemas.microsoft.com/office/2006/metadata/properties" xmlns:ns2="c1082e84-19d3-4710-8724-0c59c0c74ced" targetNamespace="http://schemas.microsoft.com/office/2006/metadata/properties" ma:root="true" ma:fieldsID="702f07eceb617763c0ae9d49fa7dc658" ns2:_="">
    <xsd:import namespace="c1082e84-19d3-4710-8724-0c59c0c74c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082e84-19d3-4710-8724-0c59c0c74c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9062975-DEF7-42B8-8CEC-2260DACF62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580542F-944C-41A1-A96C-287777E2D947}">
  <ds:schemaRefs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http://schemas.microsoft.com/office/2006/metadata/properties"/>
    <ds:schemaRef ds:uri="c1082e84-19d3-4710-8724-0c59c0c74ced"/>
    <ds:schemaRef ds:uri="http://purl.org/dc/elements/1.1/"/>
    <ds:schemaRef ds:uri="http://schemas.microsoft.com/office/infopath/2007/PartnerControls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5F930671-FED4-4F68-BDE5-1ED0052C16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082e84-19d3-4710-8724-0c59c0c74c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1</TotalTime>
  <Pages>3</Pages>
  <Words>124</Words>
  <Characters>685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Gustavo Vargas</dc:creator>
  <cp:keywords/>
  <cp:lastModifiedBy>Benjamin Kutz</cp:lastModifiedBy>
  <cp:revision>2</cp:revision>
  <cp:lastPrinted>2006-08-01T17:47:00Z</cp:lastPrinted>
  <dcterms:created xsi:type="dcterms:W3CDTF">2022-07-10T20:33:00Z</dcterms:created>
  <dcterms:modified xsi:type="dcterms:W3CDTF">2022-07-10T20:33:00Z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0x010100279B7EEAB08A06479EDB945F8805586E</vt:lpwstr>
  </property>
</Properties>
</file>